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8D043" w14:textId="77777777" w:rsidR="001E7A74" w:rsidRDefault="00885D2E">
      <w:pPr>
        <w:rPr>
          <w:b/>
          <w:bCs/>
          <w:sz w:val="32"/>
          <w:szCs w:val="32"/>
          <w:u w:val="single"/>
        </w:rPr>
      </w:pPr>
      <w:r>
        <w:rPr>
          <w:b/>
          <w:bCs/>
          <w:sz w:val="32"/>
          <w:szCs w:val="32"/>
          <w:u w:val="single"/>
        </w:rPr>
        <w:t>Acceptance Testing Documentation</w:t>
      </w:r>
    </w:p>
    <w:p w14:paraId="1F5A8E2E" w14:textId="77777777" w:rsidR="001E7A74" w:rsidRDefault="001E7A74">
      <w:pPr>
        <w:rPr>
          <w:b/>
          <w:bCs/>
          <w:sz w:val="24"/>
          <w:szCs w:val="24"/>
          <w:u w:val="single"/>
        </w:rPr>
      </w:pPr>
    </w:p>
    <w:p w14:paraId="700D4DA7" w14:textId="77777777" w:rsidR="001E7A74" w:rsidRDefault="00885D2E">
      <w:pPr>
        <w:rPr>
          <w:b/>
          <w:bCs/>
          <w:sz w:val="24"/>
          <w:szCs w:val="24"/>
          <w:u w:val="single"/>
        </w:rPr>
      </w:pPr>
      <w:r>
        <w:rPr>
          <w:b/>
          <w:bCs/>
          <w:sz w:val="24"/>
          <w:szCs w:val="24"/>
          <w:u w:val="single"/>
        </w:rPr>
        <w:t>Scope, Objectives, and Acceptance criteria</w:t>
      </w:r>
    </w:p>
    <w:p w14:paraId="496902CB" w14:textId="77777777" w:rsidR="001E7A74" w:rsidRDefault="00885D2E">
      <w:r>
        <w:t xml:space="preserve">The scope of this test plan is to identify any tests that need to be carried out before the testing can commence, within this will be the need to </w:t>
      </w:r>
      <w:r>
        <w:t xml:space="preserve">identify the systems uses from the admins perspective as well as from the client’s perspective.  The objectives of this test plan are to ensure that all the code is fully functioning and that the BD25 system is meeting all the client/stakeholders’ requirements. The acceptance testing criteria for this is to perform many tests to ensure that </w:t>
      </w:r>
      <w:proofErr w:type="gramStart"/>
      <w:r>
        <w:t>all of</w:t>
      </w:r>
      <w:proofErr w:type="gramEnd"/>
      <w:r>
        <w:t xml:space="preserve"> the functions on the system are properly displaying everything the way that they should. An example of one of the tests that can be performed on the admin side of</w:t>
      </w:r>
      <w:r>
        <w:t xml:space="preserve"> the system is checking if the functionality for adding a DIG member onto the system, and an example of a test to be performed on the client side of the system is to check if the client can view the information that is being dynamically loaded onto the system from the database.</w:t>
      </w:r>
    </w:p>
    <w:p w14:paraId="5C9CFACA" w14:textId="77777777" w:rsidR="001E7A74" w:rsidRDefault="001E7A74"/>
    <w:p w14:paraId="0D4DF772" w14:textId="77777777" w:rsidR="001E7A74" w:rsidRDefault="00885D2E">
      <w:pPr>
        <w:rPr>
          <w:b/>
          <w:bCs/>
          <w:sz w:val="24"/>
          <w:szCs w:val="24"/>
          <w:u w:val="single"/>
        </w:rPr>
      </w:pPr>
      <w:r>
        <w:rPr>
          <w:b/>
          <w:bCs/>
          <w:sz w:val="24"/>
          <w:szCs w:val="24"/>
          <w:u w:val="single"/>
        </w:rPr>
        <w:t>Test scenarios and cases</w:t>
      </w:r>
    </w:p>
    <w:tbl>
      <w:tblPr>
        <w:tblW w:w="9016" w:type="dxa"/>
        <w:tblCellMar>
          <w:left w:w="10" w:type="dxa"/>
          <w:right w:w="10" w:type="dxa"/>
        </w:tblCellMar>
        <w:tblLook w:val="0000" w:firstRow="0" w:lastRow="0" w:firstColumn="0" w:lastColumn="0" w:noHBand="0" w:noVBand="0"/>
      </w:tblPr>
      <w:tblGrid>
        <w:gridCol w:w="1519"/>
        <w:gridCol w:w="6504"/>
        <w:gridCol w:w="993"/>
      </w:tblGrid>
      <w:tr w:rsidR="001E7A74" w14:paraId="1ACA17DD" w14:textId="77777777">
        <w:tblPrEx>
          <w:tblCellMar>
            <w:top w:w="0" w:type="dxa"/>
            <w:bottom w:w="0" w:type="dxa"/>
          </w:tblCellMar>
        </w:tblPrEx>
        <w:tc>
          <w:tcPr>
            <w:tcW w:w="15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1A7EA6" w14:textId="77777777" w:rsidR="001E7A74" w:rsidRDefault="00885D2E">
            <w:pPr>
              <w:spacing w:after="0" w:line="240" w:lineRule="auto"/>
              <w:jc w:val="center"/>
              <w:rPr>
                <w:b/>
                <w:bCs/>
              </w:rPr>
            </w:pPr>
            <w:r>
              <w:rPr>
                <w:b/>
                <w:bCs/>
              </w:rPr>
              <w:t>Requirement ID</w:t>
            </w:r>
          </w:p>
        </w:tc>
        <w:tc>
          <w:tcPr>
            <w:tcW w:w="6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795C8E" w14:textId="77777777" w:rsidR="001E7A74" w:rsidRDefault="00885D2E">
            <w:pPr>
              <w:spacing w:after="0" w:line="240" w:lineRule="auto"/>
              <w:jc w:val="center"/>
              <w:rPr>
                <w:b/>
                <w:bCs/>
              </w:rPr>
            </w:pPr>
            <w:r>
              <w:rPr>
                <w:b/>
                <w:bCs/>
              </w:rPr>
              <w:t>Requirement description</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07A8C" w14:textId="77777777" w:rsidR="001E7A74" w:rsidRDefault="00885D2E">
            <w:pPr>
              <w:spacing w:after="0" w:line="240" w:lineRule="auto"/>
              <w:jc w:val="center"/>
              <w:rPr>
                <w:b/>
                <w:bCs/>
              </w:rPr>
            </w:pPr>
            <w:r>
              <w:rPr>
                <w:b/>
                <w:bCs/>
              </w:rPr>
              <w:t>Priority</w:t>
            </w:r>
          </w:p>
        </w:tc>
      </w:tr>
      <w:tr w:rsidR="001E7A74" w14:paraId="2C6958C6" w14:textId="77777777">
        <w:tblPrEx>
          <w:tblCellMar>
            <w:top w:w="0" w:type="dxa"/>
            <w:bottom w:w="0" w:type="dxa"/>
          </w:tblCellMar>
        </w:tblPrEx>
        <w:tc>
          <w:tcPr>
            <w:tcW w:w="15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024C4E" w14:textId="77777777" w:rsidR="001E7A74" w:rsidRDefault="00885D2E">
            <w:pPr>
              <w:spacing w:after="0" w:line="240" w:lineRule="auto"/>
              <w:jc w:val="center"/>
            </w:pPr>
            <w:r>
              <w:t>R1</w:t>
            </w:r>
          </w:p>
        </w:tc>
        <w:tc>
          <w:tcPr>
            <w:tcW w:w="6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63011" w14:textId="77777777" w:rsidR="001E7A74" w:rsidRDefault="00885D2E">
            <w:pPr>
              <w:spacing w:after="0" w:line="240" w:lineRule="auto"/>
              <w:jc w:val="center"/>
            </w:pPr>
            <w:r>
              <w:t>Dynamically load activities from the database.</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DECCF4" w14:textId="77777777" w:rsidR="001E7A74" w:rsidRDefault="00885D2E">
            <w:pPr>
              <w:spacing w:after="0" w:line="240" w:lineRule="auto"/>
              <w:jc w:val="center"/>
            </w:pPr>
            <w:r>
              <w:t>High</w:t>
            </w:r>
          </w:p>
        </w:tc>
      </w:tr>
      <w:tr w:rsidR="001E7A74" w14:paraId="21356708" w14:textId="77777777">
        <w:tblPrEx>
          <w:tblCellMar>
            <w:top w:w="0" w:type="dxa"/>
            <w:bottom w:w="0" w:type="dxa"/>
          </w:tblCellMar>
        </w:tblPrEx>
        <w:tc>
          <w:tcPr>
            <w:tcW w:w="15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7F7D3E" w14:textId="77777777" w:rsidR="001E7A74" w:rsidRDefault="00885D2E">
            <w:pPr>
              <w:spacing w:after="0" w:line="240" w:lineRule="auto"/>
              <w:jc w:val="center"/>
            </w:pPr>
            <w:r>
              <w:t>R2</w:t>
            </w:r>
          </w:p>
        </w:tc>
        <w:tc>
          <w:tcPr>
            <w:tcW w:w="6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F4A125" w14:textId="77777777" w:rsidR="001E7A74" w:rsidRDefault="00885D2E">
            <w:pPr>
              <w:spacing w:after="0" w:line="240" w:lineRule="auto"/>
              <w:jc w:val="center"/>
            </w:pPr>
            <w:r>
              <w:t>Add new activities onto the system.</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D6D850" w14:textId="77777777" w:rsidR="001E7A74" w:rsidRDefault="00885D2E">
            <w:pPr>
              <w:spacing w:after="0" w:line="240" w:lineRule="auto"/>
              <w:jc w:val="center"/>
            </w:pPr>
            <w:r>
              <w:t>High</w:t>
            </w:r>
          </w:p>
        </w:tc>
      </w:tr>
      <w:tr w:rsidR="001E7A74" w14:paraId="7E478F1A" w14:textId="77777777">
        <w:tblPrEx>
          <w:tblCellMar>
            <w:top w:w="0" w:type="dxa"/>
            <w:bottom w:w="0" w:type="dxa"/>
          </w:tblCellMar>
        </w:tblPrEx>
        <w:tc>
          <w:tcPr>
            <w:tcW w:w="15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BE5BF3" w14:textId="77777777" w:rsidR="001E7A74" w:rsidRDefault="00885D2E">
            <w:pPr>
              <w:spacing w:after="0" w:line="240" w:lineRule="auto"/>
              <w:jc w:val="center"/>
            </w:pPr>
            <w:r>
              <w:t>R3</w:t>
            </w:r>
          </w:p>
        </w:tc>
        <w:tc>
          <w:tcPr>
            <w:tcW w:w="6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A3C0A" w14:textId="77777777" w:rsidR="001E7A74" w:rsidRDefault="00885D2E">
            <w:pPr>
              <w:spacing w:after="0" w:line="240" w:lineRule="auto"/>
              <w:jc w:val="center"/>
            </w:pPr>
            <w:r>
              <w:t>Edit activities onto the system.</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3E1F68" w14:textId="77777777" w:rsidR="001E7A74" w:rsidRDefault="00885D2E">
            <w:pPr>
              <w:spacing w:after="0" w:line="240" w:lineRule="auto"/>
              <w:jc w:val="center"/>
            </w:pPr>
            <w:r>
              <w:t>High</w:t>
            </w:r>
          </w:p>
        </w:tc>
      </w:tr>
      <w:tr w:rsidR="001E7A74" w14:paraId="574C569A" w14:textId="77777777">
        <w:tblPrEx>
          <w:tblCellMar>
            <w:top w:w="0" w:type="dxa"/>
            <w:bottom w:w="0" w:type="dxa"/>
          </w:tblCellMar>
        </w:tblPrEx>
        <w:tc>
          <w:tcPr>
            <w:tcW w:w="15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49CCBD" w14:textId="77777777" w:rsidR="001E7A74" w:rsidRDefault="00885D2E">
            <w:pPr>
              <w:spacing w:after="0" w:line="240" w:lineRule="auto"/>
              <w:jc w:val="center"/>
            </w:pPr>
            <w:r>
              <w:t>R4</w:t>
            </w:r>
          </w:p>
        </w:tc>
        <w:tc>
          <w:tcPr>
            <w:tcW w:w="6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401E8B" w14:textId="77777777" w:rsidR="001E7A74" w:rsidRDefault="00885D2E">
            <w:pPr>
              <w:spacing w:after="0" w:line="240" w:lineRule="auto"/>
              <w:jc w:val="center"/>
            </w:pPr>
            <w:r>
              <w:t xml:space="preserve">Delete </w:t>
            </w:r>
            <w:r>
              <w:t>activities that are currently on the system.</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07098" w14:textId="77777777" w:rsidR="001E7A74" w:rsidRDefault="00885D2E">
            <w:pPr>
              <w:spacing w:after="0" w:line="240" w:lineRule="auto"/>
              <w:jc w:val="center"/>
            </w:pPr>
            <w:r>
              <w:t xml:space="preserve">High </w:t>
            </w:r>
          </w:p>
        </w:tc>
      </w:tr>
      <w:tr w:rsidR="001E7A74" w14:paraId="161DC641" w14:textId="77777777">
        <w:tblPrEx>
          <w:tblCellMar>
            <w:top w:w="0" w:type="dxa"/>
            <w:bottom w:w="0" w:type="dxa"/>
          </w:tblCellMar>
        </w:tblPrEx>
        <w:tc>
          <w:tcPr>
            <w:tcW w:w="15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A3348E" w14:textId="77777777" w:rsidR="001E7A74" w:rsidRDefault="00885D2E">
            <w:pPr>
              <w:spacing w:after="0" w:line="240" w:lineRule="auto"/>
              <w:jc w:val="center"/>
            </w:pPr>
            <w:r>
              <w:t>R5</w:t>
            </w:r>
          </w:p>
        </w:tc>
        <w:tc>
          <w:tcPr>
            <w:tcW w:w="6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23E08F" w14:textId="77777777" w:rsidR="001E7A74" w:rsidRDefault="00885D2E">
            <w:pPr>
              <w:spacing w:after="0" w:line="240" w:lineRule="auto"/>
              <w:jc w:val="center"/>
            </w:pPr>
            <w:r>
              <w:t>Load DIG members for an activity from the txt file.</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6AB7E6" w14:textId="77777777" w:rsidR="001E7A74" w:rsidRDefault="00885D2E">
            <w:pPr>
              <w:spacing w:after="0" w:line="240" w:lineRule="auto"/>
              <w:jc w:val="center"/>
            </w:pPr>
            <w:r>
              <w:t>High</w:t>
            </w:r>
          </w:p>
        </w:tc>
      </w:tr>
      <w:tr w:rsidR="001E7A74" w14:paraId="437FD3E6" w14:textId="77777777">
        <w:tblPrEx>
          <w:tblCellMar>
            <w:top w:w="0" w:type="dxa"/>
            <w:bottom w:w="0" w:type="dxa"/>
          </w:tblCellMar>
        </w:tblPrEx>
        <w:tc>
          <w:tcPr>
            <w:tcW w:w="15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4B5AF9" w14:textId="77777777" w:rsidR="001E7A74" w:rsidRDefault="00885D2E">
            <w:pPr>
              <w:spacing w:after="0" w:line="240" w:lineRule="auto"/>
              <w:jc w:val="center"/>
            </w:pPr>
            <w:r>
              <w:t>R6</w:t>
            </w:r>
          </w:p>
        </w:tc>
        <w:tc>
          <w:tcPr>
            <w:tcW w:w="6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DAE24" w14:textId="77777777" w:rsidR="001E7A74" w:rsidRDefault="00885D2E">
            <w:pPr>
              <w:spacing w:after="0" w:line="240" w:lineRule="auto"/>
              <w:jc w:val="center"/>
            </w:pPr>
            <w:r>
              <w:t>Add DIG members to an activity.</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E70F2" w14:textId="77777777" w:rsidR="001E7A74" w:rsidRDefault="00885D2E">
            <w:pPr>
              <w:spacing w:after="0" w:line="240" w:lineRule="auto"/>
              <w:jc w:val="center"/>
            </w:pPr>
            <w:r>
              <w:t>High</w:t>
            </w:r>
          </w:p>
        </w:tc>
      </w:tr>
      <w:tr w:rsidR="001E7A74" w14:paraId="7798EC85" w14:textId="77777777">
        <w:tblPrEx>
          <w:tblCellMar>
            <w:top w:w="0" w:type="dxa"/>
            <w:bottom w:w="0" w:type="dxa"/>
          </w:tblCellMar>
        </w:tblPrEx>
        <w:tc>
          <w:tcPr>
            <w:tcW w:w="15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F0EC2F" w14:textId="77777777" w:rsidR="001E7A74" w:rsidRDefault="00885D2E">
            <w:pPr>
              <w:spacing w:after="0" w:line="240" w:lineRule="auto"/>
              <w:jc w:val="center"/>
            </w:pPr>
            <w:r>
              <w:t>R7</w:t>
            </w:r>
          </w:p>
        </w:tc>
        <w:tc>
          <w:tcPr>
            <w:tcW w:w="6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A18171" w14:textId="77777777" w:rsidR="001E7A74" w:rsidRDefault="00885D2E">
            <w:pPr>
              <w:spacing w:after="0" w:line="240" w:lineRule="auto"/>
              <w:jc w:val="center"/>
            </w:pPr>
            <w:r>
              <w:t>Remove DIG members from an activity.</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EFB8FF" w14:textId="77777777" w:rsidR="001E7A74" w:rsidRDefault="00885D2E">
            <w:pPr>
              <w:spacing w:after="0" w:line="240" w:lineRule="auto"/>
              <w:jc w:val="center"/>
            </w:pPr>
            <w:r>
              <w:t>High</w:t>
            </w:r>
          </w:p>
        </w:tc>
      </w:tr>
      <w:tr w:rsidR="001E7A74" w14:paraId="6BE09E39" w14:textId="77777777">
        <w:tblPrEx>
          <w:tblCellMar>
            <w:top w:w="0" w:type="dxa"/>
            <w:bottom w:w="0" w:type="dxa"/>
          </w:tblCellMar>
        </w:tblPrEx>
        <w:tc>
          <w:tcPr>
            <w:tcW w:w="15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69B02" w14:textId="77777777" w:rsidR="001E7A74" w:rsidRDefault="00885D2E">
            <w:pPr>
              <w:spacing w:after="0" w:line="240" w:lineRule="auto"/>
              <w:jc w:val="center"/>
            </w:pPr>
            <w:r>
              <w:t>R8</w:t>
            </w:r>
          </w:p>
        </w:tc>
        <w:tc>
          <w:tcPr>
            <w:tcW w:w="6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57CC2" w14:textId="77777777" w:rsidR="001E7A74" w:rsidRDefault="00885D2E">
            <w:pPr>
              <w:spacing w:after="0" w:line="240" w:lineRule="auto"/>
              <w:jc w:val="center"/>
            </w:pPr>
            <w:r>
              <w:t>View a log for each data search.</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7000EF" w14:textId="77777777" w:rsidR="001E7A74" w:rsidRDefault="00885D2E">
            <w:pPr>
              <w:spacing w:after="0" w:line="240" w:lineRule="auto"/>
              <w:jc w:val="center"/>
            </w:pPr>
            <w:r>
              <w:t xml:space="preserve">Low </w:t>
            </w:r>
          </w:p>
        </w:tc>
      </w:tr>
      <w:tr w:rsidR="001E7A74" w14:paraId="655E623B" w14:textId="77777777">
        <w:tblPrEx>
          <w:tblCellMar>
            <w:top w:w="0" w:type="dxa"/>
            <w:bottom w:w="0" w:type="dxa"/>
          </w:tblCellMar>
        </w:tblPrEx>
        <w:tc>
          <w:tcPr>
            <w:tcW w:w="15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2E2E6" w14:textId="77777777" w:rsidR="001E7A74" w:rsidRDefault="00885D2E">
            <w:pPr>
              <w:spacing w:after="0" w:line="240" w:lineRule="auto"/>
              <w:jc w:val="center"/>
            </w:pPr>
            <w:r>
              <w:t>R9</w:t>
            </w:r>
          </w:p>
        </w:tc>
        <w:tc>
          <w:tcPr>
            <w:tcW w:w="65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76481" w14:textId="77777777" w:rsidR="001E7A74" w:rsidRDefault="00885D2E">
            <w:pPr>
              <w:spacing w:after="0" w:line="240" w:lineRule="auto"/>
              <w:jc w:val="center"/>
            </w:pPr>
            <w:r>
              <w:t>Search data capture for a specific activity.</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875F42" w14:textId="77777777" w:rsidR="001E7A74" w:rsidRDefault="00885D2E">
            <w:pPr>
              <w:spacing w:after="0" w:line="240" w:lineRule="auto"/>
              <w:jc w:val="center"/>
            </w:pPr>
            <w:r>
              <w:t>High</w:t>
            </w:r>
          </w:p>
        </w:tc>
      </w:tr>
    </w:tbl>
    <w:p w14:paraId="70EB69FE" w14:textId="77777777" w:rsidR="001E7A74" w:rsidRDefault="001E7A74"/>
    <w:p w14:paraId="124E1915" w14:textId="77777777" w:rsidR="001E7A74" w:rsidRDefault="00885D2E">
      <w:pPr>
        <w:rPr>
          <w:b/>
          <w:bCs/>
          <w:sz w:val="24"/>
          <w:szCs w:val="24"/>
          <w:u w:val="single"/>
        </w:rPr>
      </w:pPr>
      <w:r>
        <w:rPr>
          <w:b/>
          <w:bCs/>
          <w:sz w:val="24"/>
          <w:szCs w:val="24"/>
          <w:u w:val="single"/>
        </w:rPr>
        <w:t>Entry/exit criteria</w:t>
      </w:r>
    </w:p>
    <w:p w14:paraId="5924EC01" w14:textId="77777777" w:rsidR="001E7A74" w:rsidRDefault="00885D2E">
      <w:r>
        <w:t xml:space="preserve">The entry criteria for starting the testing are to download </w:t>
      </w:r>
      <w:proofErr w:type="gramStart"/>
      <w:r>
        <w:t>all of</w:t>
      </w:r>
      <w:proofErr w:type="gramEnd"/>
      <w:r>
        <w:t xml:space="preserve"> the source code and upload it to Xampp </w:t>
      </w:r>
      <w:proofErr w:type="gramStart"/>
      <w:r>
        <w:t>in order to</w:t>
      </w:r>
      <w:proofErr w:type="gramEnd"/>
      <w:r>
        <w:t xml:space="preserve"> run the system. The exit requirements to the testing are that </w:t>
      </w:r>
      <w:proofErr w:type="gramStart"/>
      <w:r>
        <w:t>all of</w:t>
      </w:r>
      <w:proofErr w:type="gramEnd"/>
      <w:r>
        <w:t xml:space="preserve"> the source code should be tested, and any errors should be logged into log files.</w:t>
      </w:r>
    </w:p>
    <w:p w14:paraId="787ED719" w14:textId="77777777" w:rsidR="001E7A74" w:rsidRDefault="001E7A74"/>
    <w:p w14:paraId="350EDA23" w14:textId="77777777" w:rsidR="001E7A74" w:rsidRDefault="001E7A74"/>
    <w:p w14:paraId="15D33487" w14:textId="77777777" w:rsidR="001E7A74" w:rsidRDefault="001E7A74"/>
    <w:p w14:paraId="6292E147" w14:textId="77777777" w:rsidR="001E7A74" w:rsidRDefault="001E7A74"/>
    <w:p w14:paraId="37D95083" w14:textId="77777777" w:rsidR="001E7A74" w:rsidRDefault="001E7A74"/>
    <w:p w14:paraId="26F284C3" w14:textId="77777777" w:rsidR="001E7A74" w:rsidRDefault="001E7A74"/>
    <w:p w14:paraId="40DBF825" w14:textId="77777777" w:rsidR="001E7A74" w:rsidRDefault="001E7A74"/>
    <w:p w14:paraId="51CB6BF9" w14:textId="77777777" w:rsidR="001E7A74" w:rsidRDefault="001E7A74"/>
    <w:p w14:paraId="03FA02B5" w14:textId="77777777" w:rsidR="001E7A74" w:rsidRDefault="00885D2E">
      <w:pPr>
        <w:rPr>
          <w:b/>
          <w:bCs/>
          <w:sz w:val="24"/>
          <w:szCs w:val="24"/>
          <w:u w:val="single"/>
        </w:rPr>
      </w:pPr>
      <w:r>
        <w:rPr>
          <w:b/>
          <w:bCs/>
          <w:sz w:val="24"/>
          <w:szCs w:val="24"/>
          <w:u w:val="single"/>
        </w:rPr>
        <w:lastRenderedPageBreak/>
        <w:t xml:space="preserve">Test Plan </w:t>
      </w:r>
    </w:p>
    <w:tbl>
      <w:tblPr>
        <w:tblW w:w="8926" w:type="dxa"/>
        <w:tblCellMar>
          <w:left w:w="10" w:type="dxa"/>
          <w:right w:w="10" w:type="dxa"/>
        </w:tblCellMar>
        <w:tblLook w:val="0000" w:firstRow="0" w:lastRow="0" w:firstColumn="0" w:lastColumn="0" w:noHBand="0" w:noVBand="0"/>
      </w:tblPr>
      <w:tblGrid>
        <w:gridCol w:w="693"/>
        <w:gridCol w:w="1429"/>
        <w:gridCol w:w="1559"/>
        <w:gridCol w:w="2268"/>
        <w:gridCol w:w="2977"/>
      </w:tblGrid>
      <w:tr w:rsidR="001E7A74" w14:paraId="5AEDF368" w14:textId="77777777">
        <w:tblPrEx>
          <w:tblCellMar>
            <w:top w:w="0" w:type="dxa"/>
            <w:bottom w:w="0" w:type="dxa"/>
          </w:tblCellMar>
        </w:tblPrEx>
        <w:tc>
          <w:tcPr>
            <w:tcW w:w="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685AA" w14:textId="77777777" w:rsidR="001E7A74" w:rsidRDefault="00885D2E">
            <w:pPr>
              <w:spacing w:after="0" w:line="240" w:lineRule="auto"/>
              <w:rPr>
                <w:b/>
                <w:bCs/>
              </w:rPr>
            </w:pPr>
            <w:r>
              <w:rPr>
                <w:b/>
                <w:bCs/>
              </w:rPr>
              <w:t>Test case</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828F2C" w14:textId="77777777" w:rsidR="001E7A74" w:rsidRDefault="00885D2E">
            <w:pPr>
              <w:spacing w:after="0" w:line="240" w:lineRule="auto"/>
              <w:rPr>
                <w:b/>
                <w:bCs/>
              </w:rPr>
            </w:pPr>
            <w:r>
              <w:rPr>
                <w:b/>
                <w:bCs/>
              </w:rPr>
              <w:t>Input provided by user</w:t>
            </w:r>
          </w:p>
          <w:p w14:paraId="58BB383D" w14:textId="77777777" w:rsidR="001E7A74" w:rsidRDefault="001E7A74">
            <w:pPr>
              <w:spacing w:after="0" w:line="240" w:lineRule="auto"/>
              <w:rPr>
                <w:b/>
                <w:bCs/>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697146" w14:textId="77777777" w:rsidR="001E7A74" w:rsidRDefault="00885D2E">
            <w:pPr>
              <w:spacing w:after="0" w:line="240" w:lineRule="auto"/>
              <w:rPr>
                <w:b/>
                <w:bCs/>
              </w:rPr>
            </w:pPr>
            <w:r>
              <w:rPr>
                <w:b/>
                <w:bCs/>
              </w:rPr>
              <w:t>Expected output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2B6098" w14:textId="77777777" w:rsidR="001E7A74" w:rsidRDefault="00885D2E">
            <w:pPr>
              <w:spacing w:after="0" w:line="240" w:lineRule="auto"/>
              <w:rPr>
                <w:b/>
                <w:bCs/>
              </w:rPr>
            </w:pPr>
            <w:r>
              <w:rPr>
                <w:b/>
                <w:bCs/>
              </w:rPr>
              <w:t xml:space="preserve">Actual output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5A313" w14:textId="77777777" w:rsidR="001E7A74" w:rsidRDefault="00885D2E">
            <w:pPr>
              <w:spacing w:after="0" w:line="240" w:lineRule="auto"/>
              <w:rPr>
                <w:b/>
                <w:bCs/>
              </w:rPr>
            </w:pPr>
            <w:r>
              <w:rPr>
                <w:b/>
                <w:bCs/>
              </w:rPr>
              <w:t xml:space="preserve">Test outcome </w:t>
            </w:r>
          </w:p>
        </w:tc>
      </w:tr>
      <w:tr w:rsidR="001E7A74" w14:paraId="67BDCDCF" w14:textId="77777777">
        <w:tblPrEx>
          <w:tblCellMar>
            <w:top w:w="0" w:type="dxa"/>
            <w:bottom w:w="0" w:type="dxa"/>
          </w:tblCellMar>
        </w:tblPrEx>
        <w:tc>
          <w:tcPr>
            <w:tcW w:w="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FBF02" w14:textId="77777777" w:rsidR="001E7A74" w:rsidRDefault="00885D2E">
            <w:pPr>
              <w:spacing w:after="0" w:line="240" w:lineRule="auto"/>
            </w:pPr>
            <w:r>
              <w:t>R1</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FB4F4" w14:textId="77777777" w:rsidR="001E7A74" w:rsidRDefault="00885D2E">
            <w:pPr>
              <w:spacing w:after="0" w:line="240" w:lineRule="auto"/>
            </w:pPr>
            <w:r>
              <w:t>Running the coding file.</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7DA69E" w14:textId="77777777" w:rsidR="001E7A74" w:rsidRDefault="00885D2E">
            <w:pPr>
              <w:spacing w:after="0" w:line="240" w:lineRule="auto"/>
            </w:pPr>
            <w:r>
              <w:t>Load all activities onto the system.</w:t>
            </w:r>
          </w:p>
          <w:p w14:paraId="536DDB28" w14:textId="77777777" w:rsidR="001E7A74" w:rsidRDefault="001E7A74">
            <w:pPr>
              <w:spacing w:after="0" w:line="240" w:lineRule="auto"/>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7D6C9E" w14:textId="77777777" w:rsidR="001E7A74" w:rsidRDefault="00885D2E">
            <w:pPr>
              <w:spacing w:after="0" w:line="240" w:lineRule="auto"/>
            </w:pPr>
            <w:r>
              <w:t xml:space="preserve">It </w:t>
            </w:r>
            <w:r>
              <w:t>loaded all activities onto the system.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BCB022" w14:textId="77777777" w:rsidR="001E7A74" w:rsidRDefault="00885D2E">
            <w:pPr>
              <w:spacing w:after="0" w:line="240" w:lineRule="auto"/>
            </w:pPr>
            <w:r>
              <w:t xml:space="preserve">Pass </w:t>
            </w:r>
          </w:p>
        </w:tc>
      </w:tr>
      <w:tr w:rsidR="001E7A74" w14:paraId="2CC9F6B6" w14:textId="77777777">
        <w:tblPrEx>
          <w:tblCellMar>
            <w:top w:w="0" w:type="dxa"/>
            <w:bottom w:w="0" w:type="dxa"/>
          </w:tblCellMar>
        </w:tblPrEx>
        <w:tc>
          <w:tcPr>
            <w:tcW w:w="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8D66A5" w14:textId="77777777" w:rsidR="001E7A74" w:rsidRDefault="00885D2E">
            <w:pPr>
              <w:spacing w:after="0" w:line="240" w:lineRule="auto"/>
            </w:pPr>
            <w:r>
              <w:t>R2</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A7D017" w14:textId="77777777" w:rsidR="001E7A74" w:rsidRDefault="00885D2E">
            <w:pPr>
              <w:spacing w:after="0" w:line="240" w:lineRule="auto"/>
            </w:pPr>
            <w:r>
              <w:t>Click the ‘add activity’ button.</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E6B77A" w14:textId="77777777" w:rsidR="001E7A74" w:rsidRDefault="00885D2E">
            <w:pPr>
              <w:spacing w:after="0" w:line="240" w:lineRule="auto"/>
            </w:pPr>
            <w:r>
              <w:t>A window pops up prompting the user to add the information onto the system for a new activity.</w:t>
            </w:r>
          </w:p>
          <w:p w14:paraId="2419BB35" w14:textId="77777777" w:rsidR="001E7A74" w:rsidRDefault="001E7A74">
            <w:pPr>
              <w:spacing w:after="0" w:line="240" w:lineRule="auto"/>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FABB6" w14:textId="77777777" w:rsidR="001E7A74" w:rsidRDefault="00885D2E">
            <w:pPr>
              <w:spacing w:after="0" w:line="240" w:lineRule="auto"/>
            </w:pPr>
            <w:r>
              <w:t>A window pops up prompting the user to enter new event details.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DB1538" w14:textId="77777777" w:rsidR="001E7A74" w:rsidRDefault="00885D2E">
            <w:pPr>
              <w:spacing w:after="0" w:line="240" w:lineRule="auto"/>
            </w:pPr>
            <w:r>
              <w:t xml:space="preserve">Pass </w:t>
            </w:r>
          </w:p>
        </w:tc>
      </w:tr>
      <w:tr w:rsidR="001E7A74" w14:paraId="0219171F" w14:textId="77777777">
        <w:tblPrEx>
          <w:tblCellMar>
            <w:top w:w="0" w:type="dxa"/>
            <w:bottom w:w="0" w:type="dxa"/>
          </w:tblCellMar>
        </w:tblPrEx>
        <w:tc>
          <w:tcPr>
            <w:tcW w:w="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0A7723" w14:textId="77777777" w:rsidR="001E7A74" w:rsidRDefault="00885D2E">
            <w:pPr>
              <w:spacing w:after="0" w:line="240" w:lineRule="auto"/>
            </w:pPr>
            <w:r>
              <w:t>R3</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895D72" w14:textId="77777777" w:rsidR="001E7A74" w:rsidRDefault="00885D2E">
            <w:pPr>
              <w:spacing w:after="0" w:line="240" w:lineRule="auto"/>
            </w:pPr>
            <w:r>
              <w:t xml:space="preserve">Click the ‘edit activity’ button.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D2AF30" w14:textId="77777777" w:rsidR="001E7A74" w:rsidRDefault="00885D2E">
            <w:pPr>
              <w:spacing w:after="0" w:line="240" w:lineRule="auto"/>
            </w:pPr>
            <w:r>
              <w:t>A window pops up prompting the user to edit an activity’s details.</w:t>
            </w:r>
          </w:p>
          <w:p w14:paraId="709796EE" w14:textId="77777777" w:rsidR="001E7A74" w:rsidRDefault="001E7A74">
            <w:pPr>
              <w:spacing w:after="0" w:line="240" w:lineRule="auto"/>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862825" w14:textId="77777777" w:rsidR="001E7A74" w:rsidRDefault="00885D2E">
            <w:pPr>
              <w:spacing w:after="0" w:line="240" w:lineRule="auto"/>
            </w:pPr>
            <w:proofErr w:type="gramStart"/>
            <w:r>
              <w:t>Unfortunately</w:t>
            </w:r>
            <w:proofErr w:type="gramEnd"/>
            <w:r>
              <w:t xml:space="preserve"> the expected outcome did not present as intended.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BEB455" w14:textId="77777777" w:rsidR="001E7A74" w:rsidRDefault="00885D2E">
            <w:pPr>
              <w:spacing w:after="0" w:line="240" w:lineRule="auto"/>
            </w:pPr>
            <w:r>
              <w:t>Fail (This is due to the code unfortunately not having the function to provide an edit activity button.)</w:t>
            </w:r>
          </w:p>
        </w:tc>
      </w:tr>
      <w:tr w:rsidR="001E7A74" w14:paraId="3769FE36" w14:textId="77777777">
        <w:tblPrEx>
          <w:tblCellMar>
            <w:top w:w="0" w:type="dxa"/>
            <w:bottom w:w="0" w:type="dxa"/>
          </w:tblCellMar>
        </w:tblPrEx>
        <w:tc>
          <w:tcPr>
            <w:tcW w:w="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98BC95" w14:textId="77777777" w:rsidR="001E7A74" w:rsidRDefault="00885D2E">
            <w:pPr>
              <w:spacing w:after="0" w:line="240" w:lineRule="auto"/>
            </w:pPr>
            <w:r>
              <w:t>R4</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875C13" w14:textId="77777777" w:rsidR="001E7A74" w:rsidRDefault="00885D2E">
            <w:pPr>
              <w:spacing w:after="0" w:line="240" w:lineRule="auto"/>
            </w:pPr>
            <w:r>
              <w:t>Click the ‘remove activity’ button.</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41B5F" w14:textId="77777777" w:rsidR="001E7A74" w:rsidRDefault="00885D2E">
            <w:pPr>
              <w:spacing w:after="0" w:line="240" w:lineRule="auto"/>
            </w:pPr>
            <w:r>
              <w:t>A window pops up prompting the user to remove an activity off the systems database.</w:t>
            </w:r>
          </w:p>
          <w:p w14:paraId="21FAD684" w14:textId="77777777" w:rsidR="001E7A74" w:rsidRDefault="001E7A74">
            <w:pPr>
              <w:spacing w:after="0" w:line="240" w:lineRule="auto"/>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0458FA" w14:textId="77777777" w:rsidR="001E7A74" w:rsidRDefault="00885D2E">
            <w:pPr>
              <w:spacing w:after="0" w:line="240" w:lineRule="auto"/>
            </w:pPr>
            <w:r>
              <w:t xml:space="preserve">When the ‘remove activity’ button is pressed then the activity will be removed from the admin and client GUI </w:t>
            </w:r>
            <w:proofErr w:type="gramStart"/>
            <w:r>
              <w:t xml:space="preserve">and </w:t>
            </w:r>
            <w:r>
              <w:t>also</w:t>
            </w:r>
            <w:proofErr w:type="gramEnd"/>
            <w:r>
              <w:t xml:space="preserve"> the database itself.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62C30" w14:textId="77777777" w:rsidR="001E7A74" w:rsidRDefault="00885D2E">
            <w:pPr>
              <w:spacing w:after="0" w:line="240" w:lineRule="auto"/>
            </w:pPr>
            <w:r>
              <w:t>Pass</w:t>
            </w:r>
          </w:p>
        </w:tc>
      </w:tr>
      <w:tr w:rsidR="001E7A74" w14:paraId="25F8F389" w14:textId="77777777">
        <w:tblPrEx>
          <w:tblCellMar>
            <w:top w:w="0" w:type="dxa"/>
            <w:bottom w:w="0" w:type="dxa"/>
          </w:tblCellMar>
        </w:tblPrEx>
        <w:tc>
          <w:tcPr>
            <w:tcW w:w="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4A301C" w14:textId="77777777" w:rsidR="001E7A74" w:rsidRDefault="00885D2E">
            <w:pPr>
              <w:spacing w:after="0" w:line="240" w:lineRule="auto"/>
            </w:pPr>
            <w:r>
              <w:t>R5</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24A1D9" w14:textId="77777777" w:rsidR="001E7A74" w:rsidRDefault="00885D2E">
            <w:pPr>
              <w:spacing w:after="0" w:line="240" w:lineRule="auto"/>
            </w:pPr>
            <w:r>
              <w:t>Click the ‘Display DIG members’ button.</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61EF75" w14:textId="77777777" w:rsidR="001E7A74" w:rsidRDefault="00885D2E">
            <w:pPr>
              <w:spacing w:after="0" w:line="240" w:lineRule="auto"/>
            </w:pPr>
            <w:r>
              <w:t>Shows the user a window that lists all DIG members.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2C0504" w14:textId="77777777" w:rsidR="001E7A74" w:rsidRDefault="00885D2E">
            <w:pPr>
              <w:spacing w:after="0" w:line="240" w:lineRule="auto"/>
            </w:pPr>
            <w:r>
              <w:t>Shows the user a window that lists all the DIG members alongside the activities they represent.</w:t>
            </w:r>
          </w:p>
          <w:p w14:paraId="48C9360E" w14:textId="77777777" w:rsidR="001E7A74" w:rsidRDefault="001E7A74">
            <w:pPr>
              <w:spacing w:after="0" w:line="240" w:lineRule="auto"/>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B9B7D" w14:textId="77777777" w:rsidR="001E7A74" w:rsidRDefault="00885D2E">
            <w:pPr>
              <w:spacing w:after="0" w:line="240" w:lineRule="auto"/>
            </w:pPr>
            <w:r>
              <w:t>Pass</w:t>
            </w:r>
          </w:p>
        </w:tc>
      </w:tr>
      <w:tr w:rsidR="001E7A74" w14:paraId="764872F7" w14:textId="77777777">
        <w:tblPrEx>
          <w:tblCellMar>
            <w:top w:w="0" w:type="dxa"/>
            <w:bottom w:w="0" w:type="dxa"/>
          </w:tblCellMar>
        </w:tblPrEx>
        <w:tc>
          <w:tcPr>
            <w:tcW w:w="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A3A28A" w14:textId="77777777" w:rsidR="001E7A74" w:rsidRDefault="00885D2E">
            <w:pPr>
              <w:spacing w:after="0" w:line="240" w:lineRule="auto"/>
            </w:pPr>
            <w:r>
              <w:t>R6</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9F64D1" w14:textId="77777777" w:rsidR="001E7A74" w:rsidRDefault="00885D2E">
            <w:pPr>
              <w:spacing w:after="0" w:line="240" w:lineRule="auto"/>
            </w:pPr>
            <w:r>
              <w:t xml:space="preserve">Input a DIG </w:t>
            </w:r>
            <w:r>
              <w:t xml:space="preserve">members name and their activity and then click the ‘Add DIG </w:t>
            </w:r>
            <w:r>
              <w:lastRenderedPageBreak/>
              <w:t>member’ button.</w:t>
            </w:r>
          </w:p>
          <w:p w14:paraId="47EB9A37" w14:textId="77777777" w:rsidR="001E7A74" w:rsidRDefault="001E7A74">
            <w:pPr>
              <w:spacing w:after="0" w:line="240" w:lineRule="auto"/>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880639" w14:textId="77777777" w:rsidR="001E7A74" w:rsidRDefault="00885D2E">
            <w:pPr>
              <w:spacing w:after="0" w:line="240" w:lineRule="auto"/>
            </w:pPr>
            <w:r>
              <w:lastRenderedPageBreak/>
              <w:t>When the list DIG members are displayed the added DIG member will also be displayed in the list.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3952B" w14:textId="77777777" w:rsidR="001E7A74" w:rsidRDefault="00885D2E">
            <w:pPr>
              <w:spacing w:after="0" w:line="240" w:lineRule="auto"/>
            </w:pPr>
            <w:r>
              <w:t>The added DIG member is displayed on the end of the list of current DIG members.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5E7201" w14:textId="77777777" w:rsidR="001E7A74" w:rsidRDefault="00885D2E">
            <w:pPr>
              <w:spacing w:after="0" w:line="240" w:lineRule="auto"/>
            </w:pPr>
            <w:r>
              <w:t>Pass</w:t>
            </w:r>
          </w:p>
        </w:tc>
      </w:tr>
      <w:tr w:rsidR="001E7A74" w14:paraId="6B373A94" w14:textId="77777777">
        <w:tblPrEx>
          <w:tblCellMar>
            <w:top w:w="0" w:type="dxa"/>
            <w:bottom w:w="0" w:type="dxa"/>
          </w:tblCellMar>
        </w:tblPrEx>
        <w:tc>
          <w:tcPr>
            <w:tcW w:w="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6F6F6E" w14:textId="77777777" w:rsidR="001E7A74" w:rsidRDefault="00885D2E">
            <w:pPr>
              <w:spacing w:after="0" w:line="240" w:lineRule="auto"/>
            </w:pPr>
            <w:r>
              <w:t>R7</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12B8FC" w14:textId="77777777" w:rsidR="001E7A74" w:rsidRDefault="00885D2E">
            <w:pPr>
              <w:spacing w:after="0" w:line="240" w:lineRule="auto"/>
            </w:pPr>
            <w:r>
              <w:t>Input the DIG members name and activity and then click the ‘remove DIG member’ button.</w:t>
            </w:r>
          </w:p>
          <w:p w14:paraId="334F7636" w14:textId="77777777" w:rsidR="001E7A74" w:rsidRDefault="001E7A74">
            <w:pPr>
              <w:spacing w:after="0" w:line="240" w:lineRule="auto"/>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6C738" w14:textId="77777777" w:rsidR="001E7A74" w:rsidRDefault="00885D2E">
            <w:pPr>
              <w:spacing w:after="0" w:line="240" w:lineRule="auto"/>
            </w:pPr>
            <w:r>
              <w:t>The removed DIG member will no longer present itself at any point within the DIG member list.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C55B68" w14:textId="77777777" w:rsidR="001E7A74" w:rsidRDefault="00885D2E">
            <w:pPr>
              <w:spacing w:after="0" w:line="240" w:lineRule="auto"/>
            </w:pPr>
            <w:r>
              <w:t xml:space="preserve">The removed DIG member is no longer displayed at any point </w:t>
            </w:r>
            <w:r>
              <w:t>within the DIG member list.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050C3" w14:textId="77777777" w:rsidR="001E7A74" w:rsidRDefault="00885D2E">
            <w:pPr>
              <w:spacing w:after="0" w:line="240" w:lineRule="auto"/>
            </w:pPr>
            <w:r>
              <w:t>Pass</w:t>
            </w:r>
          </w:p>
        </w:tc>
      </w:tr>
      <w:tr w:rsidR="001E7A74" w14:paraId="6E6ED75C" w14:textId="77777777">
        <w:tblPrEx>
          <w:tblCellMar>
            <w:top w:w="0" w:type="dxa"/>
            <w:bottom w:w="0" w:type="dxa"/>
          </w:tblCellMar>
        </w:tblPrEx>
        <w:tc>
          <w:tcPr>
            <w:tcW w:w="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F35C7" w14:textId="77777777" w:rsidR="001E7A74" w:rsidRDefault="00885D2E">
            <w:pPr>
              <w:spacing w:after="0" w:line="240" w:lineRule="auto"/>
            </w:pPr>
            <w:r>
              <w:t>R8</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4EF06D" w14:textId="77777777" w:rsidR="001E7A74" w:rsidRDefault="00885D2E">
            <w:pPr>
              <w:spacing w:after="0" w:line="240" w:lineRule="auto"/>
            </w:pPr>
            <w:r>
              <w:t>Load CSV file and choose an event within the search function.</w:t>
            </w:r>
          </w:p>
          <w:p w14:paraId="376A7D55" w14:textId="77777777" w:rsidR="001E7A74" w:rsidRDefault="001E7A74">
            <w:pPr>
              <w:spacing w:after="0" w:line="240" w:lineRule="auto"/>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709C3" w14:textId="77777777" w:rsidR="001E7A74" w:rsidRDefault="00885D2E">
            <w:pPr>
              <w:spacing w:after="0" w:line="240" w:lineRule="auto"/>
            </w:pPr>
            <w:r>
              <w:t>At the base of the event details panel the log details will appear within the log console.</w:t>
            </w:r>
          </w:p>
          <w:p w14:paraId="251E3630" w14:textId="77777777" w:rsidR="001E7A74" w:rsidRDefault="001E7A74">
            <w:pPr>
              <w:spacing w:after="0" w:line="240" w:lineRule="auto"/>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1199B2" w14:textId="77777777" w:rsidR="001E7A74" w:rsidRDefault="00885D2E">
            <w:pPr>
              <w:spacing w:after="0" w:line="240" w:lineRule="auto"/>
            </w:pPr>
            <w:r>
              <w:t xml:space="preserve">Once loaded the log console prints text to show what the log </w:t>
            </w:r>
            <w:r>
              <w:t>details are.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41F55E" w14:textId="77777777" w:rsidR="001E7A74" w:rsidRDefault="00885D2E">
            <w:pPr>
              <w:spacing w:after="0" w:line="240" w:lineRule="auto"/>
            </w:pPr>
            <w:r>
              <w:t>Pass</w:t>
            </w:r>
          </w:p>
        </w:tc>
      </w:tr>
      <w:tr w:rsidR="001E7A74" w14:paraId="5BFFCCD4" w14:textId="77777777">
        <w:tblPrEx>
          <w:tblCellMar>
            <w:top w:w="0" w:type="dxa"/>
            <w:bottom w:w="0" w:type="dxa"/>
          </w:tblCellMar>
        </w:tblPrEx>
        <w:tc>
          <w:tcPr>
            <w:tcW w:w="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8D7D0" w14:textId="77777777" w:rsidR="001E7A74" w:rsidRDefault="00885D2E">
            <w:pPr>
              <w:spacing w:after="0" w:line="240" w:lineRule="auto"/>
            </w:pPr>
            <w:r>
              <w:t>R9</w:t>
            </w:r>
          </w:p>
        </w:tc>
        <w:tc>
          <w:tcPr>
            <w:tcW w:w="14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C15E9" w14:textId="77777777" w:rsidR="001E7A74" w:rsidRDefault="00885D2E">
            <w:pPr>
              <w:spacing w:after="0" w:line="240" w:lineRule="auto"/>
            </w:pPr>
            <w:r>
              <w:t>Load CSV file and choose an event within the search function.</w:t>
            </w:r>
          </w:p>
          <w:p w14:paraId="3F317332" w14:textId="77777777" w:rsidR="001E7A74" w:rsidRDefault="001E7A74">
            <w:pPr>
              <w:spacing w:after="0" w:line="240" w:lineRule="auto"/>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1D200D" w14:textId="77777777" w:rsidR="001E7A74" w:rsidRDefault="00885D2E">
            <w:pPr>
              <w:spacing w:after="0" w:line="240" w:lineRule="auto"/>
            </w:pPr>
            <w:r>
              <w:t xml:space="preserve">Within the event details panel </w:t>
            </w:r>
            <w:proofErr w:type="gramStart"/>
            <w:r>
              <w:t>all of</w:t>
            </w:r>
            <w:proofErr w:type="gramEnd"/>
            <w:r>
              <w:t xml:space="preserve"> the event statistics will be displayed.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637939" w14:textId="77777777" w:rsidR="001E7A74" w:rsidRDefault="00885D2E">
            <w:pPr>
              <w:spacing w:after="0" w:line="240" w:lineRule="auto"/>
            </w:pPr>
            <w:r>
              <w:t xml:space="preserve">The event details panel displays the event name, number of tickets sold, number of tickets used, positive feedback percentage, number of social media mentions, the number of volunteers involved in the event, and the average age of the people that attend the event. </w:t>
            </w:r>
          </w:p>
          <w:p w14:paraId="7A2E6C20" w14:textId="77777777" w:rsidR="001E7A74" w:rsidRDefault="001E7A74">
            <w:pPr>
              <w:spacing w:after="0" w:line="240" w:lineRule="auto"/>
            </w:pP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70175" w14:textId="77777777" w:rsidR="001E7A74" w:rsidRDefault="00885D2E">
            <w:pPr>
              <w:spacing w:after="0" w:line="240" w:lineRule="auto"/>
            </w:pPr>
            <w:r>
              <w:t>Pass</w:t>
            </w:r>
          </w:p>
        </w:tc>
      </w:tr>
    </w:tbl>
    <w:p w14:paraId="7F61CD5C" w14:textId="77777777" w:rsidR="001E7A74" w:rsidRDefault="001E7A74">
      <w:pPr>
        <w:rPr>
          <w:b/>
          <w:bCs/>
          <w:u w:val="single"/>
        </w:rPr>
      </w:pPr>
    </w:p>
    <w:sectPr w:rsidR="001E7A7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D7526" w14:textId="77777777" w:rsidR="00885D2E" w:rsidRDefault="00885D2E">
      <w:pPr>
        <w:spacing w:after="0" w:line="240" w:lineRule="auto"/>
      </w:pPr>
      <w:r>
        <w:separator/>
      </w:r>
    </w:p>
  </w:endnote>
  <w:endnote w:type="continuationSeparator" w:id="0">
    <w:p w14:paraId="7803885F" w14:textId="77777777" w:rsidR="00885D2E" w:rsidRDefault="00885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91CE5" w14:textId="77777777" w:rsidR="00885D2E" w:rsidRDefault="00885D2E">
      <w:pPr>
        <w:spacing w:after="0" w:line="240" w:lineRule="auto"/>
      </w:pPr>
      <w:r>
        <w:rPr>
          <w:color w:val="000000"/>
        </w:rPr>
        <w:separator/>
      </w:r>
    </w:p>
  </w:footnote>
  <w:footnote w:type="continuationSeparator" w:id="0">
    <w:p w14:paraId="15A22E87" w14:textId="77777777" w:rsidR="00885D2E" w:rsidRDefault="00885D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1E7A74"/>
    <w:rsid w:val="001E7A74"/>
    <w:rsid w:val="00885D2E"/>
    <w:rsid w:val="00D06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76C9"/>
  <w15:docId w15:val="{1E178F1E-3140-4847-9C95-96175286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NoSpacing">
    <w:name w:val="No Spacing"/>
    <w:pPr>
      <w:suppressAutoHyphen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Burns</dc:creator>
  <dc:description/>
  <cp:lastModifiedBy>Tawfeeq Hussain</cp:lastModifiedBy>
  <cp:revision>2</cp:revision>
  <dcterms:created xsi:type="dcterms:W3CDTF">2025-04-10T09:59:00Z</dcterms:created>
  <dcterms:modified xsi:type="dcterms:W3CDTF">2025-04-10T09:59:00Z</dcterms:modified>
</cp:coreProperties>
</file>